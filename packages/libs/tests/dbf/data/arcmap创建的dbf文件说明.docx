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E9F48" w14:textId="1582E3C2" w:rsidR="007C359B" w:rsidRDefault="006517CD" w:rsidP="00F13873">
      <w:pPr>
        <w:pStyle w:val="-0"/>
        <w:spacing w:before="156"/>
        <w:rPr>
          <w:rFonts w:hint="eastAsia"/>
        </w:rPr>
      </w:pPr>
      <w:r>
        <w:rPr>
          <w:rFonts w:hint="eastAsia"/>
        </w:rPr>
        <w:t>Arc</w:t>
      </w:r>
      <w:r w:rsidR="00F13873">
        <w:rPr>
          <w:rFonts w:hint="eastAsia"/>
        </w:rPr>
        <w:t>map</w:t>
      </w:r>
      <w:r w:rsidR="00F13873">
        <w:rPr>
          <w:rFonts w:hint="eastAsia"/>
        </w:rPr>
        <w:t>创建的</w:t>
      </w:r>
      <w:r w:rsidR="00F13873">
        <w:rPr>
          <w:rFonts w:hint="eastAsia"/>
        </w:rPr>
        <w:t>DBF</w:t>
      </w:r>
      <w:r w:rsidR="00F13873">
        <w:rPr>
          <w:rFonts w:hint="eastAsia"/>
        </w:rPr>
        <w:t>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91"/>
        <w:gridCol w:w="2740"/>
        <w:gridCol w:w="3765"/>
      </w:tblGrid>
      <w:tr w:rsidR="006517CD" w14:paraId="4261779B" w14:textId="77777777" w:rsidTr="00F13873">
        <w:tc>
          <w:tcPr>
            <w:tcW w:w="1791" w:type="dxa"/>
            <w:vAlign w:val="center"/>
          </w:tcPr>
          <w:p w14:paraId="4E529FAC" w14:textId="5AAA86B2" w:rsidR="006517CD" w:rsidRDefault="00F13873" w:rsidP="006517C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40" w:type="dxa"/>
            <w:vAlign w:val="center"/>
          </w:tcPr>
          <w:p w14:paraId="52C4639F" w14:textId="526AF9CE" w:rsidR="006517CD" w:rsidRDefault="00F13873" w:rsidP="006517C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字段明细</w:t>
            </w:r>
          </w:p>
        </w:tc>
        <w:tc>
          <w:tcPr>
            <w:tcW w:w="3765" w:type="dxa"/>
            <w:vAlign w:val="center"/>
          </w:tcPr>
          <w:p w14:paraId="532EB84E" w14:textId="33391026" w:rsidR="006517CD" w:rsidRDefault="00F13873" w:rsidP="006517C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517CD" w14:paraId="7C262BF7" w14:textId="77777777" w:rsidTr="00F13873">
        <w:tc>
          <w:tcPr>
            <w:tcW w:w="1791" w:type="dxa"/>
            <w:vAlign w:val="center"/>
          </w:tcPr>
          <w:p w14:paraId="30364509" w14:textId="3C125A5E" w:rsidR="006517CD" w:rsidRDefault="006517CD" w:rsidP="006517C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短整型</w:t>
            </w:r>
          </w:p>
        </w:tc>
        <w:tc>
          <w:tcPr>
            <w:tcW w:w="2740" w:type="dxa"/>
            <w:vAlign w:val="center"/>
          </w:tcPr>
          <w:p w14:paraId="2D0327F0" w14:textId="125CA532" w:rsidR="006517CD" w:rsidRDefault="006517CD" w:rsidP="006517CD">
            <w:pPr>
              <w:pStyle w:val="a4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73A1DA0" wp14:editId="58B18B96">
                  <wp:extent cx="1440000" cy="1490526"/>
                  <wp:effectExtent l="0" t="0" r="8255" b="0"/>
                  <wp:docPr id="1850607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607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9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vAlign w:val="center"/>
          </w:tcPr>
          <w:p w14:paraId="6D1FE878" w14:textId="6018BFEF" w:rsidR="006517CD" w:rsidRDefault="006517CD" w:rsidP="006517C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不设置精度的情况下，默认精度（字段长度）为</w:t>
            </w:r>
            <w:r>
              <w:rPr>
                <w:rFonts w:hint="eastAsia"/>
              </w:rPr>
              <w:t>5</w:t>
            </w:r>
          </w:p>
        </w:tc>
      </w:tr>
      <w:tr w:rsidR="00413AAA" w14:paraId="1998C20B" w14:textId="77777777" w:rsidTr="00F13873">
        <w:tc>
          <w:tcPr>
            <w:tcW w:w="1791" w:type="dxa"/>
            <w:vAlign w:val="center"/>
          </w:tcPr>
          <w:p w14:paraId="2CB07B9D" w14:textId="1F080474" w:rsidR="00413AAA" w:rsidRDefault="00413AAA" w:rsidP="006517C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长整型</w:t>
            </w:r>
          </w:p>
        </w:tc>
        <w:tc>
          <w:tcPr>
            <w:tcW w:w="2740" w:type="dxa"/>
            <w:vAlign w:val="center"/>
          </w:tcPr>
          <w:p w14:paraId="098304B7" w14:textId="6677B9A0" w:rsidR="00413AAA" w:rsidRDefault="00413AAA" w:rsidP="006517CD">
            <w:pPr>
              <w:pStyle w:val="a4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1912C8" wp14:editId="604E2314">
                  <wp:extent cx="1440000" cy="1490526"/>
                  <wp:effectExtent l="0" t="0" r="8255" b="0"/>
                  <wp:docPr id="10381184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11845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9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vAlign w:val="center"/>
          </w:tcPr>
          <w:p w14:paraId="02588952" w14:textId="0DECC8C9" w:rsidR="00413AAA" w:rsidRDefault="00413AAA" w:rsidP="006517C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不设置精度的情况下，默认精度（字段长度）为</w:t>
            </w:r>
            <w:r>
              <w:rPr>
                <w:rFonts w:hint="eastAsia"/>
              </w:rPr>
              <w:t>10</w:t>
            </w:r>
          </w:p>
        </w:tc>
      </w:tr>
      <w:tr w:rsidR="00413AAA" w14:paraId="7D279840" w14:textId="77777777" w:rsidTr="00F13873">
        <w:tc>
          <w:tcPr>
            <w:tcW w:w="1791" w:type="dxa"/>
            <w:vAlign w:val="center"/>
          </w:tcPr>
          <w:p w14:paraId="7142BA8A" w14:textId="5B810EBC" w:rsidR="00413AAA" w:rsidRDefault="00413AAA" w:rsidP="006517C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2740" w:type="dxa"/>
            <w:vAlign w:val="center"/>
          </w:tcPr>
          <w:p w14:paraId="27FB2391" w14:textId="1C0F36A1" w:rsidR="00413AAA" w:rsidRDefault="00413AAA" w:rsidP="006517CD">
            <w:pPr>
              <w:pStyle w:val="a4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AF8AEB" wp14:editId="7A6FB14C">
                  <wp:extent cx="1440000" cy="1490526"/>
                  <wp:effectExtent l="0" t="0" r="8255" b="0"/>
                  <wp:docPr id="8101993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19938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9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vAlign w:val="center"/>
          </w:tcPr>
          <w:p w14:paraId="1C8CC032" w14:textId="77777777" w:rsidR="00413AAA" w:rsidRDefault="00413AAA" w:rsidP="006517CD">
            <w:pPr>
              <w:pStyle w:val="a4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17</w:t>
            </w:r>
          </w:p>
          <w:p w14:paraId="689026A6" w14:textId="5851AD3E" w:rsidR="00413AAA" w:rsidRDefault="00413AAA" w:rsidP="006517C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小数位数</w:t>
            </w:r>
            <w:r>
              <w:rPr>
                <w:rFonts w:hint="eastAsia"/>
              </w:rPr>
              <w:t>2</w:t>
            </w:r>
          </w:p>
        </w:tc>
      </w:tr>
      <w:tr w:rsidR="00413AAA" w14:paraId="29E31856" w14:textId="77777777" w:rsidTr="00F13873">
        <w:tc>
          <w:tcPr>
            <w:tcW w:w="1791" w:type="dxa"/>
            <w:vAlign w:val="center"/>
          </w:tcPr>
          <w:p w14:paraId="43DF8200" w14:textId="6FAA9B3C" w:rsidR="00413AAA" w:rsidRDefault="00F13873" w:rsidP="006517C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双精度</w:t>
            </w:r>
          </w:p>
        </w:tc>
        <w:tc>
          <w:tcPr>
            <w:tcW w:w="2740" w:type="dxa"/>
            <w:vAlign w:val="center"/>
          </w:tcPr>
          <w:p w14:paraId="708B163C" w14:textId="016EC684" w:rsidR="00413AAA" w:rsidRDefault="00413AAA" w:rsidP="006517CD">
            <w:pPr>
              <w:pStyle w:val="a4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C265E9" wp14:editId="625F53FA">
                  <wp:extent cx="1440000" cy="1490526"/>
                  <wp:effectExtent l="0" t="0" r="8255" b="0"/>
                  <wp:docPr id="9029766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97661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9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vAlign w:val="center"/>
          </w:tcPr>
          <w:p w14:paraId="4E6044CE" w14:textId="77777777" w:rsidR="00413AAA" w:rsidRDefault="00413AAA" w:rsidP="00413AAA">
            <w:pPr>
              <w:pStyle w:val="a4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17</w:t>
            </w:r>
          </w:p>
          <w:p w14:paraId="22E0ECA4" w14:textId="5E3C7165" w:rsidR="00413AAA" w:rsidRDefault="00413AAA" w:rsidP="00413AAA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小数位数</w:t>
            </w:r>
            <w:r>
              <w:rPr>
                <w:rFonts w:hint="eastAsia"/>
              </w:rPr>
              <w:t>2</w:t>
            </w:r>
          </w:p>
        </w:tc>
      </w:tr>
      <w:tr w:rsidR="00413AAA" w14:paraId="61E495B7" w14:textId="77777777" w:rsidTr="00F13873">
        <w:tc>
          <w:tcPr>
            <w:tcW w:w="1791" w:type="dxa"/>
            <w:vAlign w:val="center"/>
          </w:tcPr>
          <w:p w14:paraId="3C135BEC" w14:textId="10A665A0" w:rsidR="00413AAA" w:rsidRDefault="00F13873" w:rsidP="006517C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2740" w:type="dxa"/>
            <w:vAlign w:val="center"/>
          </w:tcPr>
          <w:p w14:paraId="4DBA4A65" w14:textId="63C6EF1E" w:rsidR="00413AAA" w:rsidRDefault="00413AAA" w:rsidP="006517CD">
            <w:pPr>
              <w:pStyle w:val="a4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D04C54" wp14:editId="76F0DCCA">
                  <wp:extent cx="1440000" cy="1490526"/>
                  <wp:effectExtent l="0" t="0" r="8255" b="0"/>
                  <wp:docPr id="14654968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49684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9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vAlign w:val="center"/>
          </w:tcPr>
          <w:p w14:paraId="7EC4E07A" w14:textId="490D7CDF" w:rsidR="00413AAA" w:rsidRDefault="00F13873" w:rsidP="006517C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50</w:t>
            </w:r>
          </w:p>
        </w:tc>
      </w:tr>
      <w:tr w:rsidR="00413AAA" w14:paraId="1257AEA6" w14:textId="77777777" w:rsidTr="00F13873">
        <w:tc>
          <w:tcPr>
            <w:tcW w:w="1791" w:type="dxa"/>
            <w:vAlign w:val="center"/>
          </w:tcPr>
          <w:p w14:paraId="6FDCA47A" w14:textId="4CBDC2A0" w:rsidR="00413AAA" w:rsidRDefault="00F13873" w:rsidP="006517C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日期</w:t>
            </w:r>
          </w:p>
        </w:tc>
        <w:tc>
          <w:tcPr>
            <w:tcW w:w="2740" w:type="dxa"/>
            <w:vAlign w:val="center"/>
          </w:tcPr>
          <w:p w14:paraId="7E9EC78A" w14:textId="2204B12D" w:rsidR="00413AAA" w:rsidRDefault="00413AAA" w:rsidP="006517CD">
            <w:pPr>
              <w:pStyle w:val="a4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0DC6D8" wp14:editId="256A2CC5">
                  <wp:extent cx="1440000" cy="1490526"/>
                  <wp:effectExtent l="0" t="0" r="8255" b="0"/>
                  <wp:docPr id="8043531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35312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9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vAlign w:val="center"/>
          </w:tcPr>
          <w:p w14:paraId="2C59F6A4" w14:textId="170CF22A" w:rsidR="00413AAA" w:rsidRDefault="00413AAA" w:rsidP="006517CD">
            <w:pPr>
              <w:pStyle w:val="a4"/>
              <w:rPr>
                <w:rFonts w:hint="eastAsia"/>
              </w:rPr>
            </w:pPr>
          </w:p>
        </w:tc>
      </w:tr>
    </w:tbl>
    <w:p w14:paraId="7054B782" w14:textId="7683224E" w:rsidR="006517CD" w:rsidRDefault="00EA586C" w:rsidP="007C359B">
      <w:r>
        <w:rPr>
          <w:rFonts w:hint="eastAsia"/>
        </w:rPr>
        <w:t>创建日期为</w:t>
      </w:r>
      <w:r>
        <w:rPr>
          <w:rFonts w:hint="eastAsia"/>
        </w:rPr>
        <w:t>2025-9-6</w:t>
      </w:r>
    </w:p>
    <w:p w14:paraId="564978E6" w14:textId="421BB56B" w:rsidR="00EA586C" w:rsidRDefault="00EA586C" w:rsidP="007C359B">
      <w:r>
        <w:rPr>
          <w:rFonts w:hint="eastAsia"/>
        </w:rPr>
        <w:t>插入两条记录</w:t>
      </w:r>
    </w:p>
    <w:p w14:paraId="3A3FC770" w14:textId="455A74B2" w:rsidR="00EA586C" w:rsidRPr="007C359B" w:rsidRDefault="00EA586C" w:rsidP="007C359B">
      <w:pPr>
        <w:rPr>
          <w:rFonts w:hint="eastAsia"/>
        </w:rPr>
      </w:pPr>
      <w:r>
        <w:rPr>
          <w:noProof/>
        </w:rPr>
        <w:drawing>
          <wp:inline distT="0" distB="0" distL="0" distR="0" wp14:anchorId="3A3BAEC6" wp14:editId="26937768">
            <wp:extent cx="5759450" cy="2466975"/>
            <wp:effectExtent l="0" t="0" r="0" b="9525"/>
            <wp:docPr id="314347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473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86C" w:rsidRPr="007C359B" w:rsidSect="00F13873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506DE" w14:textId="77777777" w:rsidR="00D40C6B" w:rsidRDefault="00D40C6B" w:rsidP="00F13873">
      <w:pPr>
        <w:spacing w:line="240" w:lineRule="auto"/>
      </w:pPr>
      <w:r>
        <w:separator/>
      </w:r>
    </w:p>
  </w:endnote>
  <w:endnote w:type="continuationSeparator" w:id="0">
    <w:p w14:paraId="3BFD6A6F" w14:textId="77777777" w:rsidR="00D40C6B" w:rsidRDefault="00D40C6B" w:rsidP="00F13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17645" w14:textId="77777777" w:rsidR="00D40C6B" w:rsidRDefault="00D40C6B" w:rsidP="00F13873">
      <w:pPr>
        <w:spacing w:line="240" w:lineRule="auto"/>
      </w:pPr>
      <w:r>
        <w:separator/>
      </w:r>
    </w:p>
  </w:footnote>
  <w:footnote w:type="continuationSeparator" w:id="0">
    <w:p w14:paraId="7D127D2B" w14:textId="77777777" w:rsidR="00D40C6B" w:rsidRDefault="00D40C6B" w:rsidP="00F13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33DF2"/>
    <w:multiLevelType w:val="hybridMultilevel"/>
    <w:tmpl w:val="6F742590"/>
    <w:lvl w:ilvl="0" w:tplc="7F1CB4B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562AA3"/>
    <w:multiLevelType w:val="multilevel"/>
    <w:tmpl w:val="0409001F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240A3A52"/>
    <w:multiLevelType w:val="multilevel"/>
    <w:tmpl w:val="0409001F"/>
    <w:numStyleLink w:val="1"/>
  </w:abstractNum>
  <w:abstractNum w:abstractNumId="3" w15:restartNumberingAfterBreak="0">
    <w:nsid w:val="37AA264D"/>
    <w:multiLevelType w:val="multilevel"/>
    <w:tmpl w:val="A57C15C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nothing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nothing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C302AF0"/>
    <w:multiLevelType w:val="multilevel"/>
    <w:tmpl w:val="65AACB02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1.1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.1.1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5" w15:restartNumberingAfterBreak="0">
    <w:nsid w:val="48343A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832914528">
    <w:abstractNumId w:val="5"/>
  </w:num>
  <w:num w:numId="2" w16cid:durableId="12976403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9746057">
    <w:abstractNumId w:val="2"/>
  </w:num>
  <w:num w:numId="4" w16cid:durableId="961837731">
    <w:abstractNumId w:val="0"/>
  </w:num>
  <w:num w:numId="5" w16cid:durableId="1413241459">
    <w:abstractNumId w:val="4"/>
  </w:num>
  <w:num w:numId="6" w16cid:durableId="1524131762">
    <w:abstractNumId w:val="1"/>
  </w:num>
  <w:num w:numId="7" w16cid:durableId="1621181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CD"/>
    <w:rsid w:val="000E218C"/>
    <w:rsid w:val="000F4EB4"/>
    <w:rsid w:val="00171BE4"/>
    <w:rsid w:val="00216A8C"/>
    <w:rsid w:val="00265830"/>
    <w:rsid w:val="002A655D"/>
    <w:rsid w:val="002F7F76"/>
    <w:rsid w:val="003C4DBC"/>
    <w:rsid w:val="00413AAA"/>
    <w:rsid w:val="004701EB"/>
    <w:rsid w:val="004855AD"/>
    <w:rsid w:val="005619F8"/>
    <w:rsid w:val="005B7FCC"/>
    <w:rsid w:val="006517CD"/>
    <w:rsid w:val="00695F62"/>
    <w:rsid w:val="00746DDA"/>
    <w:rsid w:val="00762E33"/>
    <w:rsid w:val="00774DE3"/>
    <w:rsid w:val="007C359B"/>
    <w:rsid w:val="008C1961"/>
    <w:rsid w:val="00912753"/>
    <w:rsid w:val="00A5235B"/>
    <w:rsid w:val="00AA6470"/>
    <w:rsid w:val="00AA7E80"/>
    <w:rsid w:val="00B452B1"/>
    <w:rsid w:val="00C02ECC"/>
    <w:rsid w:val="00C7099D"/>
    <w:rsid w:val="00C94EDD"/>
    <w:rsid w:val="00C95F59"/>
    <w:rsid w:val="00CF0E10"/>
    <w:rsid w:val="00D40C6B"/>
    <w:rsid w:val="00DE30D4"/>
    <w:rsid w:val="00E94769"/>
    <w:rsid w:val="00EA586C"/>
    <w:rsid w:val="00F13873"/>
    <w:rsid w:val="00F53DBC"/>
    <w:rsid w:val="00F737D3"/>
    <w:rsid w:val="00F9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A8464"/>
  <w15:chartTrackingRefBased/>
  <w15:docId w15:val="{4001407A-BAE0-40B6-B4DD-F49E00D4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830"/>
    <w:pPr>
      <w:widowControl w:val="0"/>
      <w:adjustRightInd w:val="0"/>
      <w:spacing w:line="360" w:lineRule="auto"/>
      <w:jc w:val="both"/>
    </w:pPr>
    <w:rPr>
      <w:rFonts w:ascii="Times New Roman" w:eastAsia="仿宋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6E39"/>
    <w:pPr>
      <w:keepNext/>
      <w:keepLines/>
      <w:numPr>
        <w:numId w:val="7"/>
      </w:numPr>
      <w:spacing w:before="120" w:after="12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10"/>
    <w:next w:val="a"/>
    <w:link w:val="20"/>
    <w:uiPriority w:val="9"/>
    <w:unhideWhenUsed/>
    <w:qFormat/>
    <w:rsid w:val="00F96E39"/>
    <w:pPr>
      <w:numPr>
        <w:ilvl w:val="1"/>
      </w:numPr>
      <w:spacing w:line="415" w:lineRule="auto"/>
      <w:outlineLvl w:val="1"/>
    </w:pPr>
    <w:rPr>
      <w:rFonts w:cstheme="majorBidi"/>
      <w:bCs w:val="0"/>
      <w:sz w:val="28"/>
      <w:szCs w:val="32"/>
    </w:rPr>
  </w:style>
  <w:style w:type="paragraph" w:styleId="3">
    <w:name w:val="heading 3"/>
    <w:basedOn w:val="10"/>
    <w:next w:val="a"/>
    <w:link w:val="30"/>
    <w:uiPriority w:val="9"/>
    <w:unhideWhenUsed/>
    <w:qFormat/>
    <w:rsid w:val="00F96E39"/>
    <w:pPr>
      <w:numPr>
        <w:ilvl w:val="2"/>
      </w:numPr>
      <w:spacing w:line="415" w:lineRule="auto"/>
      <w:outlineLvl w:val="2"/>
    </w:pPr>
    <w:rPr>
      <w:bCs w:val="0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6E39"/>
    <w:pPr>
      <w:keepNext/>
      <w:keepLines/>
      <w:numPr>
        <w:ilvl w:val="3"/>
        <w:numId w:val="7"/>
      </w:numPr>
      <w:spacing w:before="120" w:after="120" w:line="377" w:lineRule="auto"/>
      <w:outlineLvl w:val="3"/>
    </w:pPr>
    <w:rPr>
      <w:rFonts w:eastAsia="黑体" w:cstheme="majorBidi"/>
      <w:b/>
      <w:bCs/>
      <w:sz w:val="21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96E39"/>
    <w:pPr>
      <w:outlineLvl w:val="4"/>
    </w:pPr>
    <w:rPr>
      <w:rFonts w:eastAsia="黑体"/>
      <w:b/>
    </w:rPr>
  </w:style>
  <w:style w:type="paragraph" w:styleId="6">
    <w:name w:val="heading 6"/>
    <w:basedOn w:val="a"/>
    <w:next w:val="a"/>
    <w:link w:val="60"/>
    <w:uiPriority w:val="9"/>
    <w:unhideWhenUsed/>
    <w:rsid w:val="00216A8C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rsid w:val="00216A8C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rsid w:val="00216A8C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rsid w:val="00216A8C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F96E39"/>
    <w:rPr>
      <w:rFonts w:ascii="Times New Roman" w:eastAsia="黑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F96E39"/>
    <w:rPr>
      <w:rFonts w:ascii="Times New Roman" w:eastAsia="黑体" w:hAnsi="Times New Roman" w:cstheme="majorBidi"/>
      <w:b/>
      <w:kern w:val="44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96E39"/>
    <w:rPr>
      <w:rFonts w:ascii="Times New Roman" w:eastAsia="黑体" w:hAnsi="Times New Roman"/>
      <w:b/>
      <w:kern w:val="44"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96E39"/>
    <w:rPr>
      <w:rFonts w:ascii="Times New Roman" w:eastAsia="黑体" w:hAnsi="Times New Roman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F96E39"/>
    <w:rPr>
      <w:rFonts w:ascii="Times New Roman" w:eastAsia="黑体" w:hAnsi="Times New Roman"/>
      <w:b/>
      <w:sz w:val="24"/>
    </w:rPr>
  </w:style>
  <w:style w:type="character" w:customStyle="1" w:styleId="60">
    <w:name w:val="标题 6 字符"/>
    <w:basedOn w:val="a0"/>
    <w:link w:val="6"/>
    <w:uiPriority w:val="9"/>
    <w:rsid w:val="00216A8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216A8C"/>
    <w:rPr>
      <w:rFonts w:ascii="Times New Roman" w:eastAsia="仿宋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216A8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216A8C"/>
    <w:rPr>
      <w:rFonts w:asciiTheme="majorHAnsi" w:eastAsiaTheme="majorEastAsia" w:hAnsiTheme="majorHAnsi" w:cstheme="majorBidi"/>
      <w:szCs w:val="21"/>
    </w:rPr>
  </w:style>
  <w:style w:type="numbering" w:customStyle="1" w:styleId="1">
    <w:name w:val="样式1"/>
    <w:uiPriority w:val="99"/>
    <w:rsid w:val="00C94EDD"/>
    <w:pPr>
      <w:numPr>
        <w:numId w:val="6"/>
      </w:numPr>
    </w:pPr>
  </w:style>
  <w:style w:type="paragraph" w:customStyle="1" w:styleId="a3">
    <w:name w:val="缩进"/>
    <w:basedOn w:val="a"/>
    <w:qFormat/>
    <w:rsid w:val="00695F62"/>
    <w:pPr>
      <w:ind w:firstLineChars="200" w:firstLine="200"/>
    </w:pPr>
  </w:style>
  <w:style w:type="paragraph" w:customStyle="1" w:styleId="-">
    <w:name w:val="题注-图"/>
    <w:basedOn w:val="a"/>
    <w:uiPriority w:val="1"/>
    <w:qFormat/>
    <w:rsid w:val="00265830"/>
    <w:pPr>
      <w:snapToGrid w:val="0"/>
      <w:spacing w:afterLines="50" w:after="50" w:line="240" w:lineRule="auto"/>
      <w:jc w:val="center"/>
    </w:pPr>
    <w:rPr>
      <w:rFonts w:eastAsia="黑体"/>
      <w:b/>
      <w:sz w:val="24"/>
    </w:rPr>
  </w:style>
  <w:style w:type="paragraph" w:customStyle="1" w:styleId="-0">
    <w:name w:val="题注-表"/>
    <w:basedOn w:val="-"/>
    <w:uiPriority w:val="1"/>
    <w:qFormat/>
    <w:rsid w:val="00265830"/>
    <w:pPr>
      <w:keepNext/>
      <w:spacing w:beforeLines="50" w:before="50" w:afterLines="0" w:after="0"/>
    </w:pPr>
  </w:style>
  <w:style w:type="paragraph" w:customStyle="1" w:styleId="a4">
    <w:name w:val="表内文字"/>
    <w:basedOn w:val="a"/>
    <w:link w:val="a5"/>
    <w:qFormat/>
    <w:rsid w:val="004855AD"/>
    <w:pPr>
      <w:spacing w:line="240" w:lineRule="auto"/>
      <w:jc w:val="center"/>
    </w:pPr>
    <w:rPr>
      <w:sz w:val="21"/>
    </w:rPr>
  </w:style>
  <w:style w:type="character" w:customStyle="1" w:styleId="a5">
    <w:name w:val="表内文字 字符"/>
    <w:basedOn w:val="a0"/>
    <w:link w:val="a4"/>
    <w:rsid w:val="004855AD"/>
    <w:rPr>
      <w:rFonts w:ascii="Times New Roman" w:eastAsia="仿宋" w:hAnsi="Times New Roman"/>
    </w:rPr>
  </w:style>
  <w:style w:type="paragraph" w:styleId="a6">
    <w:name w:val="caption"/>
    <w:basedOn w:val="a"/>
    <w:next w:val="a"/>
    <w:uiPriority w:val="35"/>
    <w:unhideWhenUsed/>
    <w:rsid w:val="00CF0E10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F96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参考"/>
    <w:basedOn w:val="a"/>
    <w:link w:val="a9"/>
    <w:qFormat/>
    <w:rsid w:val="003C4DBC"/>
    <w:pPr>
      <w:pBdr>
        <w:top w:val="single" w:sz="6" w:space="4" w:color="404040" w:themeColor="text1" w:themeTint="BF"/>
        <w:left w:val="single" w:sz="6" w:space="4" w:color="404040" w:themeColor="text1" w:themeTint="BF"/>
        <w:bottom w:val="single" w:sz="6" w:space="4" w:color="404040" w:themeColor="text1" w:themeTint="BF"/>
        <w:right w:val="single" w:sz="6" w:space="4" w:color="404040" w:themeColor="text1" w:themeTint="BF"/>
      </w:pBdr>
      <w:shd w:val="clear" w:color="auto" w:fill="EDEDED" w:themeFill="accent3" w:themeFillTint="33"/>
      <w:snapToGrid w:val="0"/>
      <w:spacing w:line="280" w:lineRule="exact"/>
      <w:ind w:firstLineChars="200" w:firstLine="200"/>
    </w:pPr>
    <w:rPr>
      <w:rFonts w:eastAsia="楷体"/>
      <w:sz w:val="21"/>
    </w:rPr>
  </w:style>
  <w:style w:type="character" w:customStyle="1" w:styleId="a9">
    <w:name w:val="参考 字符"/>
    <w:basedOn w:val="a0"/>
    <w:link w:val="a8"/>
    <w:rsid w:val="003C4DBC"/>
    <w:rPr>
      <w:rFonts w:ascii="Times New Roman" w:eastAsia="楷体" w:hAnsi="Times New Roman"/>
      <w:shd w:val="clear" w:color="auto" w:fill="EDEDED" w:themeFill="accent3" w:themeFillTint="33"/>
    </w:rPr>
  </w:style>
  <w:style w:type="table" w:customStyle="1" w:styleId="aa">
    <w:name w:val="三线表"/>
    <w:basedOn w:val="a1"/>
    <w:uiPriority w:val="99"/>
    <w:rsid w:val="00E94769"/>
    <w:rPr>
      <w:rFonts w:ascii="Times New Roman" w:eastAsia="仿宋" w:hAnsi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="Times New Roman" w:eastAsia="仿宋" w:hAnsi="Times New Roman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0"/>
    <w:next w:val="a"/>
    <w:uiPriority w:val="39"/>
    <w:unhideWhenUsed/>
    <w:qFormat/>
    <w:rsid w:val="007C359B"/>
    <w:pPr>
      <w:widowControl/>
      <w:numPr>
        <w:numId w:val="0"/>
      </w:numPr>
      <w:adjustRightInd/>
      <w:spacing w:before="240" w:after="0" w:line="259" w:lineRule="auto"/>
      <w:jc w:val="center"/>
      <w:outlineLvl w:val="9"/>
    </w:pPr>
    <w:rPr>
      <w:rFonts w:asciiTheme="majorHAnsi" w:hAnsiTheme="majorHAnsi" w:cstheme="majorBidi"/>
      <w:b w:val="0"/>
      <w:bCs w:val="0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C359B"/>
  </w:style>
  <w:style w:type="character" w:styleId="ab">
    <w:name w:val="Hyperlink"/>
    <w:basedOn w:val="a0"/>
    <w:uiPriority w:val="99"/>
    <w:unhideWhenUsed/>
    <w:rsid w:val="007C359B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F1387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13873"/>
    <w:rPr>
      <w:rFonts w:ascii="Times New Roman" w:eastAsia="仿宋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F1387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F13873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2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33258;&#23450;&#20041;%20Office%20&#27169;&#26495;\&#26684;&#24335;&#27169;&#26495;_&#20223;&#23435;_&#22235;&#21495;_v0.0.1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89CC7-EC2A-4C07-B17B-07D7FF9BB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格式模板_仿宋_四号_v0.0.11.dotx</Template>
  <TotalTime>43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Liuxs</dc:creator>
  <cp:keywords/>
  <dc:description/>
  <cp:lastModifiedBy>xs Liu</cp:lastModifiedBy>
  <cp:revision>3</cp:revision>
  <dcterms:created xsi:type="dcterms:W3CDTF">2025-09-06T14:58:00Z</dcterms:created>
  <dcterms:modified xsi:type="dcterms:W3CDTF">2025-09-06T15:41:00Z</dcterms:modified>
</cp:coreProperties>
</file>